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F2C" w:rsidRDefault="00544C9E">
      <w:pPr>
        <w:jc w:val="center"/>
      </w:pPr>
      <w:bookmarkStart w:id="0" w:name="_Toc310034858"/>
      <w:bookmarkStart w:id="1" w:name="_Toc364837301"/>
      <w:r>
        <w:rPr>
          <w:noProof/>
        </w:rPr>
        <w:drawing>
          <wp:inline distT="0" distB="0" distL="0" distR="0">
            <wp:extent cx="5941060" cy="1468755"/>
            <wp:effectExtent l="19050" t="0" r="2540" b="0"/>
            <wp:docPr id="1" name="Picture 1" descr="SE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_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1468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3F2C" w:rsidRDefault="00427F50">
      <w:pPr>
        <w:pStyle w:val="Caption"/>
        <w:spacing w:before="1800"/>
      </w:pPr>
      <w:r>
        <w:t>Assembly Edge Bar Commands</w:t>
      </w:r>
    </w:p>
    <w:p w:rsidR="00EE3F2C" w:rsidRDefault="00EE3F2C">
      <w:pPr>
        <w:rPr>
          <w:sz w:val="48"/>
        </w:rPr>
      </w:pPr>
    </w:p>
    <w:p w:rsidR="00EE3F2C" w:rsidRDefault="00EE3F2C">
      <w:pPr>
        <w:rPr>
          <w:rFonts w:ascii="Arial" w:hAnsi="Arial"/>
          <w:b/>
          <w:sz w:val="24"/>
        </w:rPr>
      </w:pPr>
    </w:p>
    <w:p w:rsidR="00EE3F2C" w:rsidRDefault="00EE3F2C">
      <w:pPr>
        <w:sectPr w:rsidR="00EE3F2C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bookmarkEnd w:id="0"/>
    <w:bookmarkEnd w:id="1"/>
    <w:p w:rsidR="00EE3F2C" w:rsidRDefault="00FA64A6" w:rsidP="00B04C5E">
      <w:pPr>
        <w:pStyle w:val="Heading1"/>
        <w:pageBreakBefore/>
      </w:pPr>
      <w:r>
        <w:lastRenderedPageBreak/>
        <w:t>ASM Edgebar</w:t>
      </w:r>
    </w:p>
    <w:p w:rsidR="00FA64A6" w:rsidRDefault="00FA64A6" w:rsidP="00F55EA1"/>
    <w:p w:rsidR="00FA64A6" w:rsidRDefault="00FA64A6" w:rsidP="00F55EA1">
      <w:r>
        <w:t>This add</w:t>
      </w:r>
      <w:r w:rsidR="00251C86">
        <w:t>-</w:t>
      </w:r>
      <w:r>
        <w:t xml:space="preserve">in uses the </w:t>
      </w:r>
      <w:r w:rsidR="00251C86">
        <w:t xml:space="preserve">Common.dll </w:t>
      </w:r>
      <w:r>
        <w:t>UI Sample from:</w:t>
      </w:r>
    </w:p>
    <w:p w:rsidR="00F55EA1" w:rsidRDefault="0091314E" w:rsidP="00F55EA1">
      <w:pPr>
        <w:rPr>
          <w:color w:val="1F497D"/>
        </w:rPr>
      </w:pPr>
      <w:hyperlink r:id="rId16" w:history="1">
        <w:r w:rsidR="00347EFA">
          <w:rPr>
            <w:rStyle w:val="Hyperlink"/>
          </w:rPr>
          <w:t>https://solidedgesamples.codeplex.com/</w:t>
        </w:r>
      </w:hyperlink>
    </w:p>
    <w:p w:rsidR="00347EFA" w:rsidRDefault="00347EFA" w:rsidP="00F55EA1"/>
    <w:p w:rsidR="00FA64A6" w:rsidRDefault="00251C86" w:rsidP="00F55EA1">
      <w:r>
        <w:t>The add-in performs the following</w:t>
      </w:r>
      <w:r w:rsidR="00FA64A6">
        <w:t>:</w:t>
      </w:r>
    </w:p>
    <w:p w:rsidR="00FA64A6" w:rsidRDefault="00FA64A6" w:rsidP="00FA64A6">
      <w:pPr>
        <w:pStyle w:val="ListParagraph"/>
        <w:numPr>
          <w:ilvl w:val="0"/>
          <w:numId w:val="29"/>
        </w:numPr>
      </w:pPr>
      <w:r>
        <w:t>Adds a custom EdgeBar to the ASM Environment</w:t>
      </w:r>
    </w:p>
    <w:p w:rsidR="00FA64A6" w:rsidRDefault="00FA64A6" w:rsidP="00FA64A6">
      <w:pPr>
        <w:pStyle w:val="ListParagraph"/>
        <w:numPr>
          <w:ilvl w:val="0"/>
          <w:numId w:val="29"/>
        </w:numPr>
      </w:pPr>
      <w:r>
        <w:t>Adds controls on the EdgeBar that perform display and selection operations</w:t>
      </w:r>
      <w:r w:rsidR="00251C86">
        <w:br/>
        <w:t>The SE Mouse control and simple SE Command objects are used to process invoke selection.</w:t>
      </w:r>
    </w:p>
    <w:p w:rsidR="00FA64A6" w:rsidRDefault="00FA64A6" w:rsidP="00FA64A6">
      <w:pPr>
        <w:pStyle w:val="ListParagraph"/>
        <w:numPr>
          <w:ilvl w:val="0"/>
          <w:numId w:val="29"/>
        </w:numPr>
      </w:pPr>
      <w:r>
        <w:t>Replace with copy on selected components using Excel to generate unique file names</w:t>
      </w:r>
      <w:r>
        <w:br/>
        <w:t>automatically.</w:t>
      </w:r>
    </w:p>
    <w:p w:rsidR="00FA64A6" w:rsidRDefault="00E80656" w:rsidP="00F55EA1">
      <w:r>
        <w:t>To run the Addin:</w:t>
      </w:r>
    </w:p>
    <w:p w:rsidR="00E80656" w:rsidRDefault="00E80656" w:rsidP="00E80656">
      <w:pPr>
        <w:pStyle w:val="ListParagraph"/>
        <w:numPr>
          <w:ilvl w:val="0"/>
          <w:numId w:val="29"/>
        </w:numPr>
      </w:pPr>
      <w:r>
        <w:t>Build the solution</w:t>
      </w:r>
    </w:p>
    <w:p w:rsidR="00E80656" w:rsidRDefault="00E80656" w:rsidP="00E80656">
      <w:pPr>
        <w:pStyle w:val="ListParagraph"/>
        <w:numPr>
          <w:ilvl w:val="0"/>
          <w:numId w:val="29"/>
        </w:numPr>
      </w:pPr>
      <w:r>
        <w:t>Run ReleaseReg.bat</w:t>
      </w:r>
    </w:p>
    <w:p w:rsidR="00E80656" w:rsidRDefault="00E80656" w:rsidP="00E80656">
      <w:pPr>
        <w:pStyle w:val="ListParagraph"/>
        <w:numPr>
          <w:ilvl w:val="0"/>
          <w:numId w:val="29"/>
        </w:numPr>
      </w:pPr>
      <w:r>
        <w:t>Start SE and open an ASM</w:t>
      </w:r>
    </w:p>
    <w:p w:rsidR="00E80656" w:rsidRDefault="00E80656" w:rsidP="00E80656">
      <w:pPr>
        <w:pStyle w:val="ListParagraph"/>
        <w:numPr>
          <w:ilvl w:val="0"/>
          <w:numId w:val="29"/>
        </w:numPr>
      </w:pPr>
      <w:r>
        <w:t>On the EdgeBar Pane drop list select ASM Edgebar to show the new Pane.</w:t>
      </w:r>
    </w:p>
    <w:p w:rsidR="000167ED" w:rsidRPr="00AC5A1B" w:rsidRDefault="00AC5A1B" w:rsidP="00AC5A1B">
      <w:pPr>
        <w:ind w:left="640" w:hanging="640"/>
      </w:pPr>
      <w:r w:rsidRPr="00AC5A1B">
        <w:rPr>
          <w:b/>
        </w:rPr>
        <w:t>Note:</w:t>
      </w:r>
      <w:r w:rsidRPr="00AC5A1B">
        <w:tab/>
      </w:r>
      <w:r>
        <w:t>File names are generated using the xls located in the Release folder.</w:t>
      </w:r>
      <w:bookmarkStart w:id="2" w:name="_GoBack"/>
      <w:bookmarkEnd w:id="2"/>
    </w:p>
    <w:p w:rsidR="00EE3F2C" w:rsidRDefault="00EE3F2C"/>
    <w:sectPr w:rsidR="00EE3F2C" w:rsidSect="0070238D">
      <w:headerReference w:type="even" r:id="rId17"/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314E" w:rsidRDefault="0091314E">
      <w:r>
        <w:separator/>
      </w:r>
    </w:p>
  </w:endnote>
  <w:endnote w:type="continuationSeparator" w:id="0">
    <w:p w:rsidR="0091314E" w:rsidRDefault="009131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28F1" w:rsidRDefault="001828F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8D1" w:rsidRDefault="005018D1">
    <w:pPr>
      <w:pStyle w:val="Footer"/>
      <w:pBdr>
        <w:top w:val="none" w:sz="0" w:space="0" w:color="auto"/>
      </w:pBd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28F1" w:rsidRDefault="001828F1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8D1" w:rsidRDefault="005018D1">
    <w:pPr>
      <w:pStyle w:val="Footer"/>
      <w:tabs>
        <w:tab w:val="clear" w:pos="8640"/>
        <w:tab w:val="center" w:pos="9350"/>
      </w:tabs>
    </w:pPr>
    <w:r>
      <w:t xml:space="preserve">Revision: </w:t>
    </w:r>
    <w:r w:rsidR="0091314E">
      <w:fldChar w:fldCharType="begin"/>
    </w:r>
    <w:r w:rsidR="0091314E">
      <w:instrText xml:space="preserve"> DOCPROPERTY  \* MERGEFORMAT "Rev" </w:instrText>
    </w:r>
    <w:r w:rsidR="0091314E">
      <w:fldChar w:fldCharType="separate"/>
    </w:r>
    <w:r w:rsidR="00DA5625">
      <w:t>1</w:t>
    </w:r>
    <w:r w:rsidR="0091314E">
      <w:fldChar w:fldCharType="end"/>
    </w:r>
    <w:r>
      <w:t>.</w:t>
    </w:r>
    <w:r w:rsidR="0091314E">
      <w:fldChar w:fldCharType="begin"/>
    </w:r>
    <w:r w:rsidR="0091314E">
      <w:instrText xml:space="preserve"> DOCPROPERTY  \* MERGEFORMAT "SPEC_MINOR_REV" </w:instrText>
    </w:r>
    <w:r w:rsidR="0091314E">
      <w:fldChar w:fldCharType="separate"/>
    </w:r>
    <w:r w:rsidR="00DA5625">
      <w:t>0</w:t>
    </w:r>
    <w:r w:rsidR="0091314E">
      <w:fldChar w:fldCharType="end"/>
    </w:r>
    <w:r>
      <w:t xml:space="preserve"> - </w:t>
    </w:r>
    <w:r w:rsidR="0091314E">
      <w:fldChar w:fldCharType="begin"/>
    </w:r>
    <w:r w:rsidR="0091314E">
      <w:instrText xml:space="preserve"> DOCPROPERTY  \* MERGEFORMAT "SPEC_REVISION_DATE" </w:instrText>
    </w:r>
    <w:r w:rsidR="0091314E">
      <w:fldChar w:fldCharType="separate"/>
    </w:r>
    <w:r w:rsidR="00DA5625">
      <w:t>6/3/2011</w:t>
    </w:r>
    <w:r w:rsidR="0091314E">
      <w:fldChar w:fldCharType="end"/>
    </w:r>
    <w:r>
      <w:t xml:space="preserve"> </w:t>
    </w:r>
    <w:r>
      <w:tab/>
      <w:t xml:space="preserve">Page </w:t>
    </w:r>
    <w:r w:rsidR="00FF4FE2">
      <w:fldChar w:fldCharType="begin"/>
    </w:r>
    <w:r w:rsidR="00FF4FE2">
      <w:instrText xml:space="preserve"> PAGE  \* MERGEFORMAT </w:instrText>
    </w:r>
    <w:r w:rsidR="00FF4FE2">
      <w:fldChar w:fldCharType="separate"/>
    </w:r>
    <w:r w:rsidR="00AC5A1B">
      <w:rPr>
        <w:noProof/>
      </w:rPr>
      <w:t>1</w:t>
    </w:r>
    <w:r w:rsidR="00FF4FE2">
      <w:rPr>
        <w:noProof/>
      </w:rPr>
      <w:fldChar w:fldCharType="end"/>
    </w:r>
    <w:r>
      <w:t xml:space="preserve"> of </w:t>
    </w:r>
    <w:r w:rsidR="0091314E">
      <w:fldChar w:fldCharType="begin"/>
    </w:r>
    <w:r w:rsidR="0091314E">
      <w:instrText xml:space="preserve"> SECTIONPAGES  \* MERGEFORMAT </w:instrText>
    </w:r>
    <w:r w:rsidR="0091314E">
      <w:fldChar w:fldCharType="separate"/>
    </w:r>
    <w:r w:rsidR="00AC5A1B">
      <w:rPr>
        <w:noProof/>
      </w:rPr>
      <w:t>1</w:t>
    </w:r>
    <w:r w:rsidR="0091314E">
      <w:rPr>
        <w:noProof/>
      </w:rPr>
      <w:fldChar w:fldCharType="end"/>
    </w:r>
  </w:p>
  <w:p w:rsidR="005018D1" w:rsidRDefault="005018D1">
    <w:pPr>
      <w:pStyle w:val="Footer"/>
      <w:tabs>
        <w:tab w:val="clear" w:pos="8640"/>
        <w:tab w:val="center" w:pos="4680"/>
        <w:tab w:val="right" w:pos="9360"/>
      </w:tabs>
    </w:pPr>
    <w:r>
      <w:t xml:space="preserve">File: </w:t>
    </w:r>
    <w:r w:rsidR="0091314E">
      <w:fldChar w:fldCharType="begin"/>
    </w:r>
    <w:r w:rsidR="0091314E">
      <w:instrText xml:space="preserve"> FILENAME  \*CAPS \* MERGEFORMAT </w:instrText>
    </w:r>
    <w:r w:rsidR="0091314E">
      <w:fldChar w:fldCharType="separate"/>
    </w:r>
    <w:r w:rsidR="00DA5625">
      <w:rPr>
        <w:noProof/>
      </w:rPr>
      <w:t>ASM_Design_Script00.Docx</w:t>
    </w:r>
    <w:r w:rsidR="0091314E">
      <w:rPr>
        <w:noProof/>
      </w:rPr>
      <w:fldChar w:fldCharType="end"/>
    </w:r>
    <w:r>
      <w:tab/>
      <w:t>UGS Confidential</w:t>
    </w:r>
    <w:r>
      <w:tab/>
      <w:t xml:space="preserve">Doc ID: </w:t>
    </w:r>
    <w:r w:rsidR="0091314E">
      <w:fldChar w:fldCharType="begin"/>
    </w:r>
    <w:r w:rsidR="0091314E">
      <w:instrText xml:space="preserve"> DOCPROPERTY  \* MERGEFORMAT "Document ID" </w:instrText>
    </w:r>
    <w:r w:rsidR="0091314E">
      <w:fldChar w:fldCharType="separate"/>
    </w:r>
    <w:r w:rsidR="00DA5625">
      <w:t>0</w:t>
    </w:r>
    <w:r w:rsidR="0091314E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314E" w:rsidRDefault="0091314E">
      <w:r>
        <w:separator/>
      </w:r>
    </w:p>
  </w:footnote>
  <w:footnote w:type="continuationSeparator" w:id="0">
    <w:p w:rsidR="0091314E" w:rsidRDefault="009131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28F1" w:rsidRDefault="001828F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8D1" w:rsidRDefault="005018D1">
    <w:pPr>
      <w:pStyle w:val="Header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28F1" w:rsidRDefault="001828F1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8D1" w:rsidRDefault="005018D1"/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8D1" w:rsidRDefault="00AF73E3">
    <w:pPr>
      <w:pStyle w:val="Header"/>
      <w:tabs>
        <w:tab w:val="clear" w:pos="6120"/>
        <w:tab w:val="right" w:pos="9360"/>
      </w:tabs>
    </w:pPr>
    <w:r>
      <w:fldChar w:fldCharType="begin"/>
    </w:r>
    <w:r>
      <w:instrText xml:space="preserve"> STYLEREF title  \* MERGEFORMAT </w:instrText>
    </w:r>
    <w:r>
      <w:fldChar w:fldCharType="separate"/>
    </w:r>
    <w:r w:rsidR="00AC5A1B">
      <w:rPr>
        <w:b w:val="0"/>
        <w:bCs/>
        <w:noProof/>
      </w:rPr>
      <w:t>Error! No text of specified style in document.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D3120690"/>
    <w:lvl w:ilvl="0">
      <w:start w:val="1"/>
      <w:numFmt w:val="decimal"/>
      <w:pStyle w:val="Heading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>
    <w:nsid w:val="009D2D4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02134DC1"/>
    <w:multiLevelType w:val="hybridMultilevel"/>
    <w:tmpl w:val="2498382A"/>
    <w:lvl w:ilvl="0" w:tplc="58AC11E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177938"/>
    <w:multiLevelType w:val="hybridMultilevel"/>
    <w:tmpl w:val="CE566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445E4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12F156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161E2AC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27FA52A6"/>
    <w:multiLevelType w:val="hybridMultilevel"/>
    <w:tmpl w:val="E18406B6"/>
    <w:lvl w:ilvl="0" w:tplc="E3E6869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167A2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60A6D1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C87CA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BCE0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DF879A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BA205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96552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6A4D6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A2F01E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2C526E50"/>
    <w:multiLevelType w:val="hybridMultilevel"/>
    <w:tmpl w:val="19EE1C74"/>
    <w:lvl w:ilvl="0" w:tplc="52087C1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DB5F0C"/>
    <w:multiLevelType w:val="hybridMultilevel"/>
    <w:tmpl w:val="3F10BB9E"/>
    <w:lvl w:ilvl="0" w:tplc="3726FEE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E8656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B9651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1E0C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A46FE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BC038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186A3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D8423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F744F9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8DD483F"/>
    <w:multiLevelType w:val="hybridMultilevel"/>
    <w:tmpl w:val="D48C9CAE"/>
    <w:lvl w:ilvl="0" w:tplc="336E916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2AAEC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2D4805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8698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0EAB0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A0354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BEC72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D8DE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7C4259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A8719A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3AA46F5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40FC4969"/>
    <w:multiLevelType w:val="hybridMultilevel"/>
    <w:tmpl w:val="09CAF046"/>
    <w:lvl w:ilvl="0" w:tplc="6B2038E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61C7A9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722D4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F4AF6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20C0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B40F1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9B6C43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68C39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8256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125771D"/>
    <w:multiLevelType w:val="hybridMultilevel"/>
    <w:tmpl w:val="AAD408D2"/>
    <w:lvl w:ilvl="0" w:tplc="ED5A2F5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C9630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54120BE0"/>
    <w:multiLevelType w:val="hybridMultilevel"/>
    <w:tmpl w:val="67D2553A"/>
    <w:lvl w:ilvl="0" w:tplc="FA6834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AADEF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40D5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F8CC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D645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B4E3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AE69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D853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1205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58434214"/>
    <w:multiLevelType w:val="hybridMultilevel"/>
    <w:tmpl w:val="66CAE2F8"/>
    <w:lvl w:ilvl="0" w:tplc="FD123A9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E493F0">
      <w:start w:val="2370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C0C8C8">
      <w:start w:val="2370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6AFC3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47079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B50C4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2C3E1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68604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3A6C2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8B278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590F4D12"/>
    <w:multiLevelType w:val="hybridMultilevel"/>
    <w:tmpl w:val="01DCD42A"/>
    <w:lvl w:ilvl="0" w:tplc="004A796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9F8EB8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2500E2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048C7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4923A5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29AA4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3C0B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B41F5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F2D21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BC31937"/>
    <w:multiLevelType w:val="hybridMultilevel"/>
    <w:tmpl w:val="08A05704"/>
    <w:lvl w:ilvl="0" w:tplc="AD86A2E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4CAD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A9082B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5058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6A4E68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89E375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98727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B2882D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C7814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12B7626"/>
    <w:multiLevelType w:val="hybridMultilevel"/>
    <w:tmpl w:val="BDEEC9AA"/>
    <w:lvl w:ilvl="0" w:tplc="3C84DEB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C02507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3BCF9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426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CE436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D07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F6654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DE4B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C885D6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56E73B2"/>
    <w:multiLevelType w:val="hybridMultilevel"/>
    <w:tmpl w:val="6B982CC8"/>
    <w:lvl w:ilvl="0" w:tplc="6B9A59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6CE6A6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B62E1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AA6BB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B008E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183E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E32E7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974A45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5E42E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79643C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>
    <w:nsid w:val="6E6C04F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>
    <w:nsid w:val="6F752A03"/>
    <w:multiLevelType w:val="hybridMultilevel"/>
    <w:tmpl w:val="569AA6D0"/>
    <w:lvl w:ilvl="0" w:tplc="A79ED62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1D96B60"/>
    <w:multiLevelType w:val="hybridMultilevel"/>
    <w:tmpl w:val="379CE32A"/>
    <w:lvl w:ilvl="0" w:tplc="79AAF43E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84CAC4B8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73702C7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B0E6CE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256C2C9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1400A42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769A5B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9AC833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05422CF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7DDC409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3"/>
  </w:num>
  <w:num w:numId="3">
    <w:abstractNumId w:val="20"/>
  </w:num>
  <w:num w:numId="4">
    <w:abstractNumId w:val="17"/>
  </w:num>
  <w:num w:numId="5">
    <w:abstractNumId w:val="18"/>
  </w:num>
  <w:num w:numId="6">
    <w:abstractNumId w:val="22"/>
  </w:num>
  <w:num w:numId="7">
    <w:abstractNumId w:val="27"/>
  </w:num>
  <w:num w:numId="8">
    <w:abstractNumId w:val="14"/>
  </w:num>
  <w:num w:numId="9">
    <w:abstractNumId w:val="23"/>
  </w:num>
  <w:num w:numId="10">
    <w:abstractNumId w:val="21"/>
  </w:num>
  <w:num w:numId="11">
    <w:abstractNumId w:val="1"/>
  </w:num>
  <w:num w:numId="12">
    <w:abstractNumId w:val="24"/>
  </w:num>
  <w:num w:numId="13">
    <w:abstractNumId w:val="11"/>
  </w:num>
  <w:num w:numId="14">
    <w:abstractNumId w:val="10"/>
  </w:num>
  <w:num w:numId="15">
    <w:abstractNumId w:val="7"/>
  </w:num>
  <w:num w:numId="16">
    <w:abstractNumId w:val="8"/>
  </w:num>
  <w:num w:numId="17">
    <w:abstractNumId w:val="4"/>
  </w:num>
  <w:num w:numId="18">
    <w:abstractNumId w:val="12"/>
  </w:num>
  <w:num w:numId="19">
    <w:abstractNumId w:val="26"/>
  </w:num>
  <w:num w:numId="20">
    <w:abstractNumId w:val="15"/>
  </w:num>
  <w:num w:numId="21">
    <w:abstractNumId w:val="16"/>
  </w:num>
  <w:num w:numId="22">
    <w:abstractNumId w:val="19"/>
  </w:num>
  <w:num w:numId="23">
    <w:abstractNumId w:val="6"/>
  </w:num>
  <w:num w:numId="24">
    <w:abstractNumId w:val="5"/>
  </w:num>
  <w:num w:numId="25">
    <w:abstractNumId w:val="25"/>
  </w:num>
  <w:num w:numId="26">
    <w:abstractNumId w:val="13"/>
  </w:num>
  <w:num w:numId="27">
    <w:abstractNumId w:val="28"/>
  </w:num>
  <w:num w:numId="28">
    <w:abstractNumId w:val="2"/>
  </w:num>
  <w:num w:numId="29">
    <w:abstractNumId w:val="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1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rawingGridVerticalSpacing w:val="299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828F1"/>
    <w:rsid w:val="000137A9"/>
    <w:rsid w:val="00014622"/>
    <w:rsid w:val="0001642E"/>
    <w:rsid w:val="000167ED"/>
    <w:rsid w:val="00022E06"/>
    <w:rsid w:val="00022F22"/>
    <w:rsid w:val="00055131"/>
    <w:rsid w:val="00063014"/>
    <w:rsid w:val="000718AC"/>
    <w:rsid w:val="00086209"/>
    <w:rsid w:val="000953F7"/>
    <w:rsid w:val="000C1868"/>
    <w:rsid w:val="000C37CC"/>
    <w:rsid w:val="000C4989"/>
    <w:rsid w:val="000C68F1"/>
    <w:rsid w:val="000D44B8"/>
    <w:rsid w:val="000E2D2B"/>
    <w:rsid w:val="000F08EC"/>
    <w:rsid w:val="000F4578"/>
    <w:rsid w:val="000F4AF4"/>
    <w:rsid w:val="000F4C5A"/>
    <w:rsid w:val="00101CF7"/>
    <w:rsid w:val="001031C8"/>
    <w:rsid w:val="00116F82"/>
    <w:rsid w:val="00127B6F"/>
    <w:rsid w:val="00134207"/>
    <w:rsid w:val="00162F33"/>
    <w:rsid w:val="001651D6"/>
    <w:rsid w:val="00176EA2"/>
    <w:rsid w:val="001828F1"/>
    <w:rsid w:val="001848EA"/>
    <w:rsid w:val="00194E29"/>
    <w:rsid w:val="001A33B5"/>
    <w:rsid w:val="001B18E7"/>
    <w:rsid w:val="001B4088"/>
    <w:rsid w:val="001B4BE0"/>
    <w:rsid w:val="001B4E7B"/>
    <w:rsid w:val="001C5155"/>
    <w:rsid w:val="001D2E2F"/>
    <w:rsid w:val="001D6D8B"/>
    <w:rsid w:val="001E6AF6"/>
    <w:rsid w:val="001E6BFE"/>
    <w:rsid w:val="00214F27"/>
    <w:rsid w:val="002254C4"/>
    <w:rsid w:val="00225796"/>
    <w:rsid w:val="002262A3"/>
    <w:rsid w:val="00226D24"/>
    <w:rsid w:val="00231FD2"/>
    <w:rsid w:val="0023501A"/>
    <w:rsid w:val="00235114"/>
    <w:rsid w:val="00245A26"/>
    <w:rsid w:val="00250344"/>
    <w:rsid w:val="00251C86"/>
    <w:rsid w:val="002566CB"/>
    <w:rsid w:val="002619F4"/>
    <w:rsid w:val="00267A37"/>
    <w:rsid w:val="00270F41"/>
    <w:rsid w:val="002A4B8B"/>
    <w:rsid w:val="002B2685"/>
    <w:rsid w:val="002B41BF"/>
    <w:rsid w:val="002C4C43"/>
    <w:rsid w:val="002D17E4"/>
    <w:rsid w:val="002D6127"/>
    <w:rsid w:val="002E723E"/>
    <w:rsid w:val="002F2038"/>
    <w:rsid w:val="002F7622"/>
    <w:rsid w:val="003137DB"/>
    <w:rsid w:val="0032065B"/>
    <w:rsid w:val="00323245"/>
    <w:rsid w:val="00323A3C"/>
    <w:rsid w:val="00327DB9"/>
    <w:rsid w:val="00332677"/>
    <w:rsid w:val="003457C8"/>
    <w:rsid w:val="003466BC"/>
    <w:rsid w:val="00347EFA"/>
    <w:rsid w:val="003524DE"/>
    <w:rsid w:val="00352BE5"/>
    <w:rsid w:val="00360CD1"/>
    <w:rsid w:val="00360FFC"/>
    <w:rsid w:val="00367466"/>
    <w:rsid w:val="003735E1"/>
    <w:rsid w:val="00392480"/>
    <w:rsid w:val="00393E22"/>
    <w:rsid w:val="0039598C"/>
    <w:rsid w:val="003A6C93"/>
    <w:rsid w:val="003B06C4"/>
    <w:rsid w:val="003C02EF"/>
    <w:rsid w:val="003C2298"/>
    <w:rsid w:val="003C4887"/>
    <w:rsid w:val="003C6023"/>
    <w:rsid w:val="003D5070"/>
    <w:rsid w:val="003E4AD0"/>
    <w:rsid w:val="003E6D94"/>
    <w:rsid w:val="003F391E"/>
    <w:rsid w:val="003F46B7"/>
    <w:rsid w:val="003F77A3"/>
    <w:rsid w:val="0040060D"/>
    <w:rsid w:val="00406BEC"/>
    <w:rsid w:val="0040786C"/>
    <w:rsid w:val="00412C50"/>
    <w:rsid w:val="004144C8"/>
    <w:rsid w:val="00427F50"/>
    <w:rsid w:val="004306AD"/>
    <w:rsid w:val="0043349F"/>
    <w:rsid w:val="00436832"/>
    <w:rsid w:val="00444A5D"/>
    <w:rsid w:val="00445309"/>
    <w:rsid w:val="00447AC8"/>
    <w:rsid w:val="0045011B"/>
    <w:rsid w:val="0045556F"/>
    <w:rsid w:val="00462C40"/>
    <w:rsid w:val="00462FF0"/>
    <w:rsid w:val="00476534"/>
    <w:rsid w:val="00483FE1"/>
    <w:rsid w:val="00484C61"/>
    <w:rsid w:val="004910B4"/>
    <w:rsid w:val="00494B90"/>
    <w:rsid w:val="00494E01"/>
    <w:rsid w:val="004A700B"/>
    <w:rsid w:val="004C5A7B"/>
    <w:rsid w:val="004C69D7"/>
    <w:rsid w:val="004D26D1"/>
    <w:rsid w:val="004D6914"/>
    <w:rsid w:val="004D7E99"/>
    <w:rsid w:val="004E586D"/>
    <w:rsid w:val="004E7B51"/>
    <w:rsid w:val="005018D1"/>
    <w:rsid w:val="00506290"/>
    <w:rsid w:val="0050681B"/>
    <w:rsid w:val="00507134"/>
    <w:rsid w:val="00517AB8"/>
    <w:rsid w:val="00523AEF"/>
    <w:rsid w:val="00525C10"/>
    <w:rsid w:val="00544C9E"/>
    <w:rsid w:val="00551B1C"/>
    <w:rsid w:val="0056073F"/>
    <w:rsid w:val="00564A1F"/>
    <w:rsid w:val="0056678C"/>
    <w:rsid w:val="00571C3D"/>
    <w:rsid w:val="00595E96"/>
    <w:rsid w:val="005A4031"/>
    <w:rsid w:val="005A4CD0"/>
    <w:rsid w:val="005B12DD"/>
    <w:rsid w:val="005C078F"/>
    <w:rsid w:val="005C173B"/>
    <w:rsid w:val="005C44FF"/>
    <w:rsid w:val="005D6270"/>
    <w:rsid w:val="005E2BDA"/>
    <w:rsid w:val="005E2ED1"/>
    <w:rsid w:val="005E33A3"/>
    <w:rsid w:val="005E446D"/>
    <w:rsid w:val="005F1403"/>
    <w:rsid w:val="00600DF6"/>
    <w:rsid w:val="00602CEC"/>
    <w:rsid w:val="006126D3"/>
    <w:rsid w:val="006231B4"/>
    <w:rsid w:val="006254FD"/>
    <w:rsid w:val="0064131F"/>
    <w:rsid w:val="006424D8"/>
    <w:rsid w:val="006460AE"/>
    <w:rsid w:val="0064699B"/>
    <w:rsid w:val="00647D55"/>
    <w:rsid w:val="00650178"/>
    <w:rsid w:val="006501F1"/>
    <w:rsid w:val="0066121D"/>
    <w:rsid w:val="00662EE8"/>
    <w:rsid w:val="006638E4"/>
    <w:rsid w:val="006759E4"/>
    <w:rsid w:val="006866BC"/>
    <w:rsid w:val="00691727"/>
    <w:rsid w:val="006B11ED"/>
    <w:rsid w:val="006C5FC0"/>
    <w:rsid w:val="006D339D"/>
    <w:rsid w:val="006D3D24"/>
    <w:rsid w:val="006D46AF"/>
    <w:rsid w:val="006D6A5D"/>
    <w:rsid w:val="006E327F"/>
    <w:rsid w:val="006E7E7E"/>
    <w:rsid w:val="006F3E2B"/>
    <w:rsid w:val="0070238D"/>
    <w:rsid w:val="007258BE"/>
    <w:rsid w:val="007267FB"/>
    <w:rsid w:val="00732E26"/>
    <w:rsid w:val="00744A3F"/>
    <w:rsid w:val="00756BC6"/>
    <w:rsid w:val="00760B16"/>
    <w:rsid w:val="00771860"/>
    <w:rsid w:val="007774EF"/>
    <w:rsid w:val="00777C52"/>
    <w:rsid w:val="00783C0E"/>
    <w:rsid w:val="0079107D"/>
    <w:rsid w:val="007A1AC9"/>
    <w:rsid w:val="007A3ECE"/>
    <w:rsid w:val="007B4344"/>
    <w:rsid w:val="007B7038"/>
    <w:rsid w:val="007E163C"/>
    <w:rsid w:val="008049DF"/>
    <w:rsid w:val="00811062"/>
    <w:rsid w:val="008137EC"/>
    <w:rsid w:val="00813A68"/>
    <w:rsid w:val="00817F50"/>
    <w:rsid w:val="00820E39"/>
    <w:rsid w:val="0082214E"/>
    <w:rsid w:val="00826FA0"/>
    <w:rsid w:val="00826FE6"/>
    <w:rsid w:val="008340BD"/>
    <w:rsid w:val="00840C65"/>
    <w:rsid w:val="00843B56"/>
    <w:rsid w:val="00853A64"/>
    <w:rsid w:val="00855477"/>
    <w:rsid w:val="00855E13"/>
    <w:rsid w:val="008568A8"/>
    <w:rsid w:val="008A7192"/>
    <w:rsid w:val="008C3931"/>
    <w:rsid w:val="008C4569"/>
    <w:rsid w:val="008D1655"/>
    <w:rsid w:val="008E028C"/>
    <w:rsid w:val="008F73F0"/>
    <w:rsid w:val="008F7EDF"/>
    <w:rsid w:val="0090238F"/>
    <w:rsid w:val="0091314E"/>
    <w:rsid w:val="0091425E"/>
    <w:rsid w:val="00936DFE"/>
    <w:rsid w:val="00951CA5"/>
    <w:rsid w:val="00967A0C"/>
    <w:rsid w:val="00971BA0"/>
    <w:rsid w:val="00973616"/>
    <w:rsid w:val="009776EA"/>
    <w:rsid w:val="009B1C82"/>
    <w:rsid w:val="009B3A43"/>
    <w:rsid w:val="009C3BE0"/>
    <w:rsid w:val="009C59F3"/>
    <w:rsid w:val="009C6B65"/>
    <w:rsid w:val="009C7513"/>
    <w:rsid w:val="009E0643"/>
    <w:rsid w:val="00A0209A"/>
    <w:rsid w:val="00A05ACF"/>
    <w:rsid w:val="00A1161F"/>
    <w:rsid w:val="00A13602"/>
    <w:rsid w:val="00A24D6B"/>
    <w:rsid w:val="00A3302C"/>
    <w:rsid w:val="00A37F14"/>
    <w:rsid w:val="00A46248"/>
    <w:rsid w:val="00A55DCF"/>
    <w:rsid w:val="00A60D7C"/>
    <w:rsid w:val="00A70E50"/>
    <w:rsid w:val="00A74804"/>
    <w:rsid w:val="00A7523D"/>
    <w:rsid w:val="00A81873"/>
    <w:rsid w:val="00A8544F"/>
    <w:rsid w:val="00A86D5C"/>
    <w:rsid w:val="00A94C50"/>
    <w:rsid w:val="00AA00F9"/>
    <w:rsid w:val="00AA018B"/>
    <w:rsid w:val="00AA7742"/>
    <w:rsid w:val="00AB27AE"/>
    <w:rsid w:val="00AB443F"/>
    <w:rsid w:val="00AC2716"/>
    <w:rsid w:val="00AC5A1B"/>
    <w:rsid w:val="00AD794D"/>
    <w:rsid w:val="00AE2B59"/>
    <w:rsid w:val="00AF73E3"/>
    <w:rsid w:val="00B02A2B"/>
    <w:rsid w:val="00B04C5E"/>
    <w:rsid w:val="00B06ADD"/>
    <w:rsid w:val="00B21ACB"/>
    <w:rsid w:val="00B26FB3"/>
    <w:rsid w:val="00B27152"/>
    <w:rsid w:val="00B27979"/>
    <w:rsid w:val="00B27F75"/>
    <w:rsid w:val="00B31696"/>
    <w:rsid w:val="00B34897"/>
    <w:rsid w:val="00B41324"/>
    <w:rsid w:val="00B469C5"/>
    <w:rsid w:val="00B52BD4"/>
    <w:rsid w:val="00B55D12"/>
    <w:rsid w:val="00B618F4"/>
    <w:rsid w:val="00B64E0B"/>
    <w:rsid w:val="00B64FAA"/>
    <w:rsid w:val="00B676E0"/>
    <w:rsid w:val="00B739D7"/>
    <w:rsid w:val="00B749C7"/>
    <w:rsid w:val="00B779D2"/>
    <w:rsid w:val="00B77C24"/>
    <w:rsid w:val="00B8167B"/>
    <w:rsid w:val="00B82090"/>
    <w:rsid w:val="00B97A8A"/>
    <w:rsid w:val="00BA4CBD"/>
    <w:rsid w:val="00BB0A8E"/>
    <w:rsid w:val="00BC2F52"/>
    <w:rsid w:val="00BC536C"/>
    <w:rsid w:val="00BD0670"/>
    <w:rsid w:val="00BD2046"/>
    <w:rsid w:val="00BD4F2F"/>
    <w:rsid w:val="00BE465F"/>
    <w:rsid w:val="00BF79ED"/>
    <w:rsid w:val="00C052D8"/>
    <w:rsid w:val="00C11480"/>
    <w:rsid w:val="00C14090"/>
    <w:rsid w:val="00C20ABD"/>
    <w:rsid w:val="00C23E2B"/>
    <w:rsid w:val="00C24196"/>
    <w:rsid w:val="00C31130"/>
    <w:rsid w:val="00C3344D"/>
    <w:rsid w:val="00C40943"/>
    <w:rsid w:val="00C4766F"/>
    <w:rsid w:val="00C64D43"/>
    <w:rsid w:val="00C752F3"/>
    <w:rsid w:val="00C75D38"/>
    <w:rsid w:val="00C97278"/>
    <w:rsid w:val="00C97CBF"/>
    <w:rsid w:val="00CA41EC"/>
    <w:rsid w:val="00CC457A"/>
    <w:rsid w:val="00CD0750"/>
    <w:rsid w:val="00CD25C9"/>
    <w:rsid w:val="00CE4860"/>
    <w:rsid w:val="00CE7DF3"/>
    <w:rsid w:val="00CF2502"/>
    <w:rsid w:val="00CF449A"/>
    <w:rsid w:val="00CF60A1"/>
    <w:rsid w:val="00CF768C"/>
    <w:rsid w:val="00D14B42"/>
    <w:rsid w:val="00D233DE"/>
    <w:rsid w:val="00D2662D"/>
    <w:rsid w:val="00D26728"/>
    <w:rsid w:val="00D3769D"/>
    <w:rsid w:val="00D4232F"/>
    <w:rsid w:val="00D54DB5"/>
    <w:rsid w:val="00D61A28"/>
    <w:rsid w:val="00D6369F"/>
    <w:rsid w:val="00D644DA"/>
    <w:rsid w:val="00D64C5D"/>
    <w:rsid w:val="00D829BF"/>
    <w:rsid w:val="00D91FC5"/>
    <w:rsid w:val="00D94678"/>
    <w:rsid w:val="00DA5625"/>
    <w:rsid w:val="00DB0D09"/>
    <w:rsid w:val="00DB510A"/>
    <w:rsid w:val="00DC0F6B"/>
    <w:rsid w:val="00DC4626"/>
    <w:rsid w:val="00DD060E"/>
    <w:rsid w:val="00DD26EC"/>
    <w:rsid w:val="00DD2F77"/>
    <w:rsid w:val="00DD3286"/>
    <w:rsid w:val="00DF71AE"/>
    <w:rsid w:val="00E03EAF"/>
    <w:rsid w:val="00E0537C"/>
    <w:rsid w:val="00E061EC"/>
    <w:rsid w:val="00E27853"/>
    <w:rsid w:val="00E73D11"/>
    <w:rsid w:val="00E801F4"/>
    <w:rsid w:val="00E80656"/>
    <w:rsid w:val="00E82128"/>
    <w:rsid w:val="00E91D8F"/>
    <w:rsid w:val="00E95C00"/>
    <w:rsid w:val="00EA2CA2"/>
    <w:rsid w:val="00EA4165"/>
    <w:rsid w:val="00EB46CE"/>
    <w:rsid w:val="00EE020F"/>
    <w:rsid w:val="00EE3F2C"/>
    <w:rsid w:val="00EF5B12"/>
    <w:rsid w:val="00F12FB7"/>
    <w:rsid w:val="00F21897"/>
    <w:rsid w:val="00F246BC"/>
    <w:rsid w:val="00F52918"/>
    <w:rsid w:val="00F55EA1"/>
    <w:rsid w:val="00F600C3"/>
    <w:rsid w:val="00F62F1C"/>
    <w:rsid w:val="00F63063"/>
    <w:rsid w:val="00F640D0"/>
    <w:rsid w:val="00F64451"/>
    <w:rsid w:val="00F67E60"/>
    <w:rsid w:val="00F7344A"/>
    <w:rsid w:val="00F818E1"/>
    <w:rsid w:val="00F844FD"/>
    <w:rsid w:val="00FA0AE1"/>
    <w:rsid w:val="00FA64A6"/>
    <w:rsid w:val="00FA7E8E"/>
    <w:rsid w:val="00FB50AF"/>
    <w:rsid w:val="00FD1DA9"/>
    <w:rsid w:val="00FE211D"/>
    <w:rsid w:val="00FF4FE2"/>
    <w:rsid w:val="00FF5AE4"/>
    <w:rsid w:val="00FF7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0238D"/>
    <w:pPr>
      <w:spacing w:after="120"/>
    </w:pPr>
    <w:rPr>
      <w:sz w:val="22"/>
    </w:rPr>
  </w:style>
  <w:style w:type="paragraph" w:styleId="Heading1">
    <w:name w:val="heading 1"/>
    <w:basedOn w:val="Normal"/>
    <w:next w:val="Normal"/>
    <w:qFormat/>
    <w:rsid w:val="0070238D"/>
    <w:pPr>
      <w:keepNext/>
      <w:numPr>
        <w:numId w:val="1"/>
      </w:numPr>
      <w:pBdr>
        <w:top w:val="single" w:sz="12" w:space="1" w:color="auto"/>
        <w:left w:val="single" w:sz="12" w:space="1" w:color="auto"/>
        <w:bottom w:val="single" w:sz="12" w:space="1" w:color="auto"/>
        <w:right w:val="single" w:sz="12" w:space="1" w:color="auto"/>
      </w:pBdr>
      <w:spacing w:before="120"/>
      <w:outlineLvl w:val="0"/>
    </w:pPr>
    <w:rPr>
      <w:rFonts w:ascii="Arial" w:hAnsi="Arial"/>
      <w:b/>
      <w:color w:val="FF0000"/>
      <w:kern w:val="28"/>
      <w:sz w:val="40"/>
    </w:rPr>
  </w:style>
  <w:style w:type="paragraph" w:styleId="Heading2">
    <w:name w:val="heading 2"/>
    <w:basedOn w:val="Normal"/>
    <w:next w:val="Normal"/>
    <w:qFormat/>
    <w:rsid w:val="0070238D"/>
    <w:pPr>
      <w:keepNext/>
      <w:numPr>
        <w:ilvl w:val="1"/>
        <w:numId w:val="1"/>
      </w:numPr>
      <w:spacing w:before="120"/>
      <w:outlineLvl w:val="1"/>
    </w:pPr>
    <w:rPr>
      <w:rFonts w:ascii="Arial" w:hAnsi="Arial"/>
      <w:b/>
      <w:color w:val="0000FF"/>
      <w:sz w:val="36"/>
    </w:rPr>
  </w:style>
  <w:style w:type="paragraph" w:styleId="Heading3">
    <w:name w:val="heading 3"/>
    <w:basedOn w:val="Normal"/>
    <w:next w:val="Normal"/>
    <w:qFormat/>
    <w:rsid w:val="0070238D"/>
    <w:pPr>
      <w:keepNext/>
      <w:numPr>
        <w:ilvl w:val="2"/>
        <w:numId w:val="1"/>
      </w:numPr>
      <w:spacing w:before="120"/>
      <w:outlineLvl w:val="2"/>
    </w:pPr>
    <w:rPr>
      <w:rFonts w:ascii="Arial" w:hAnsi="Arial"/>
      <w:b/>
      <w:color w:val="008080"/>
      <w:sz w:val="28"/>
    </w:rPr>
  </w:style>
  <w:style w:type="paragraph" w:styleId="Heading4">
    <w:name w:val="heading 4"/>
    <w:basedOn w:val="Normal"/>
    <w:next w:val="Normal"/>
    <w:qFormat/>
    <w:rsid w:val="0070238D"/>
    <w:pPr>
      <w:keepNext/>
      <w:numPr>
        <w:ilvl w:val="3"/>
        <w:numId w:val="1"/>
      </w:numPr>
      <w:spacing w:before="12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rsid w:val="0070238D"/>
    <w:pPr>
      <w:numPr>
        <w:ilvl w:val="4"/>
        <w:numId w:val="1"/>
      </w:numPr>
      <w:spacing w:before="240" w:after="60"/>
      <w:outlineLvl w:val="4"/>
    </w:pPr>
    <w:rPr>
      <w:rFonts w:ascii="Arial" w:hAnsi="Arial"/>
    </w:rPr>
  </w:style>
  <w:style w:type="paragraph" w:styleId="Heading6">
    <w:name w:val="heading 6"/>
    <w:basedOn w:val="Normal"/>
    <w:next w:val="Normal"/>
    <w:qFormat/>
    <w:rsid w:val="0070238D"/>
    <w:pPr>
      <w:numPr>
        <w:ilvl w:val="5"/>
        <w:numId w:val="1"/>
      </w:numPr>
      <w:spacing w:before="240" w:after="60"/>
      <w:outlineLvl w:val="5"/>
    </w:pPr>
    <w:rPr>
      <w:rFonts w:ascii="Arial" w:hAnsi="Arial"/>
      <w:i/>
    </w:rPr>
  </w:style>
  <w:style w:type="paragraph" w:styleId="Heading7">
    <w:name w:val="heading 7"/>
    <w:basedOn w:val="Normal"/>
    <w:next w:val="Normal"/>
    <w:qFormat/>
    <w:rsid w:val="0070238D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70238D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70238D"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0238D"/>
    <w:pPr>
      <w:pBdr>
        <w:bottom w:val="single" w:sz="12" w:space="1" w:color="auto"/>
      </w:pBdr>
      <w:tabs>
        <w:tab w:val="center" w:pos="4680"/>
        <w:tab w:val="center" w:pos="6120"/>
      </w:tabs>
      <w:spacing w:before="120" w:after="60"/>
    </w:pPr>
    <w:rPr>
      <w:rFonts w:ascii="Arial" w:hAnsi="Arial"/>
      <w:b/>
      <w:sz w:val="20"/>
    </w:rPr>
  </w:style>
  <w:style w:type="paragraph" w:styleId="Footer">
    <w:name w:val="footer"/>
    <w:basedOn w:val="Normal"/>
    <w:rsid w:val="0070238D"/>
    <w:pPr>
      <w:pBdr>
        <w:top w:val="single" w:sz="12" w:space="1" w:color="auto"/>
      </w:pBdr>
      <w:tabs>
        <w:tab w:val="right" w:pos="8640"/>
      </w:tabs>
      <w:spacing w:after="0"/>
    </w:pPr>
    <w:rPr>
      <w:rFonts w:ascii="Arial" w:hAnsi="Arial"/>
      <w:sz w:val="20"/>
    </w:rPr>
  </w:style>
  <w:style w:type="paragraph" w:styleId="Title">
    <w:name w:val="Title"/>
    <w:basedOn w:val="Normal"/>
    <w:next w:val="Normal"/>
    <w:qFormat/>
    <w:rsid w:val="0070238D"/>
    <w:pPr>
      <w:keepNext/>
      <w:jc w:val="right"/>
    </w:pPr>
    <w:rPr>
      <w:rFonts w:ascii="Arial" w:hAnsi="Arial"/>
      <w:b/>
      <w:sz w:val="36"/>
    </w:rPr>
  </w:style>
  <w:style w:type="character" w:styleId="PageNumber">
    <w:name w:val="page number"/>
    <w:basedOn w:val="DefaultParagraphFont"/>
    <w:rsid w:val="0070238D"/>
  </w:style>
  <w:style w:type="paragraph" w:customStyle="1" w:styleId="revdate">
    <w:name w:val="revdate"/>
    <w:basedOn w:val="Normal"/>
    <w:rsid w:val="0070238D"/>
    <w:pPr>
      <w:spacing w:line="360" w:lineRule="atLeast"/>
      <w:jc w:val="right"/>
    </w:pPr>
    <w:rPr>
      <w:rFonts w:ascii="Arial" w:hAnsi="Arial"/>
      <w:b/>
      <w:sz w:val="36"/>
    </w:rPr>
  </w:style>
  <w:style w:type="paragraph" w:customStyle="1" w:styleId="NormalIndent2">
    <w:name w:val="Normal Indent 2"/>
    <w:rsid w:val="0070238D"/>
    <w:pPr>
      <w:spacing w:line="240" w:lineRule="exact"/>
      <w:ind w:left="1440"/>
    </w:pPr>
    <w:rPr>
      <w:sz w:val="24"/>
    </w:rPr>
  </w:style>
  <w:style w:type="paragraph" w:styleId="DocumentMap">
    <w:name w:val="Document Map"/>
    <w:basedOn w:val="Normal"/>
    <w:semiHidden/>
    <w:rsid w:val="0070238D"/>
    <w:pPr>
      <w:shd w:val="clear" w:color="auto" w:fill="000080"/>
    </w:pPr>
    <w:rPr>
      <w:rFonts w:ascii="Tahoma" w:hAnsi="Tahoma"/>
    </w:rPr>
  </w:style>
  <w:style w:type="paragraph" w:customStyle="1" w:styleId="revnum">
    <w:name w:val="revnum"/>
    <w:basedOn w:val="Normal"/>
    <w:rsid w:val="0070238D"/>
    <w:pPr>
      <w:spacing w:line="360" w:lineRule="atLeast"/>
      <w:jc w:val="right"/>
    </w:pPr>
    <w:rPr>
      <w:rFonts w:ascii="Arial" w:hAnsi="Arial"/>
      <w:b/>
      <w:sz w:val="36"/>
    </w:rPr>
  </w:style>
  <w:style w:type="character" w:styleId="CommentReference">
    <w:name w:val="annotation reference"/>
    <w:basedOn w:val="DefaultParagraphFont"/>
    <w:semiHidden/>
    <w:rsid w:val="0070238D"/>
    <w:rPr>
      <w:sz w:val="16"/>
    </w:rPr>
  </w:style>
  <w:style w:type="paragraph" w:customStyle="1" w:styleId="DocInfo">
    <w:name w:val="DocInfo"/>
    <w:basedOn w:val="Normal"/>
    <w:rsid w:val="0070238D"/>
    <w:pPr>
      <w:spacing w:line="360" w:lineRule="atLeast"/>
      <w:jc w:val="right"/>
    </w:pPr>
    <w:rPr>
      <w:rFonts w:ascii="Arial" w:hAnsi="Arial"/>
      <w:b/>
      <w:sz w:val="36"/>
    </w:rPr>
  </w:style>
  <w:style w:type="paragraph" w:styleId="CommentText">
    <w:name w:val="annotation text"/>
    <w:basedOn w:val="Normal"/>
    <w:semiHidden/>
    <w:rsid w:val="0070238D"/>
    <w:rPr>
      <w:sz w:val="20"/>
    </w:rPr>
  </w:style>
  <w:style w:type="paragraph" w:styleId="Caption">
    <w:name w:val="caption"/>
    <w:basedOn w:val="Normal"/>
    <w:next w:val="Normal"/>
    <w:qFormat/>
    <w:rsid w:val="0070238D"/>
    <w:pPr>
      <w:pBdr>
        <w:top w:val="single" w:sz="48" w:space="1" w:color="auto"/>
      </w:pBdr>
      <w:spacing w:before="1000"/>
      <w:jc w:val="right"/>
    </w:pPr>
    <w:rPr>
      <w:rFonts w:ascii="Arial" w:hAnsi="Arial" w:cs="Arial"/>
      <w:b/>
      <w:bCs/>
      <w:sz w:val="48"/>
    </w:rPr>
  </w:style>
  <w:style w:type="character" w:styleId="Hyperlink">
    <w:name w:val="Hyperlink"/>
    <w:basedOn w:val="DefaultParagraphFont"/>
    <w:rsid w:val="0070238D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1828F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828F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457C8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Cs w:val="22"/>
    </w:rPr>
  </w:style>
  <w:style w:type="character" w:styleId="FollowedHyperlink">
    <w:name w:val="FollowedHyperlink"/>
    <w:basedOn w:val="DefaultParagraphFont"/>
    <w:rsid w:val="0039248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9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78062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19966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97153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68129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93106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23929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4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772788">
          <w:marLeft w:val="0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1143">
          <w:marLeft w:val="0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52704">
          <w:marLeft w:val="0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01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344234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6452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36006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11373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194490">
      <w:bodyDiv w:val="1"/>
      <w:marLeft w:val="16"/>
      <w:marRight w:val="16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2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042544">
                  <w:marLeft w:val="9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40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84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16646">
          <w:marLeft w:val="360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2327">
          <w:marLeft w:val="360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3235">
          <w:marLeft w:val="360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53269">
          <w:marLeft w:val="360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00733">
          <w:marLeft w:val="360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9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3019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9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262484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6963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18870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3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0287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99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73047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5763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47890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81315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7798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57334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31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03227">
          <w:marLeft w:val="360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13382">
          <w:marLeft w:val="360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47608">
          <w:marLeft w:val="360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73319">
          <w:marLeft w:val="360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82713">
          <w:marLeft w:val="360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0284">
          <w:marLeft w:val="360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21249">
          <w:marLeft w:val="360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28187">
          <w:marLeft w:val="360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91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3561">
          <w:marLeft w:val="302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98279">
          <w:marLeft w:val="302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19536">
          <w:marLeft w:val="302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00296">
          <w:marLeft w:val="302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90407">
          <w:marLeft w:val="302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03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136785">
          <w:marLeft w:val="360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68737">
          <w:marLeft w:val="360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067989">
          <w:marLeft w:val="302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0376">
          <w:marLeft w:val="605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50545">
          <w:marLeft w:val="605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87607">
          <w:marLeft w:val="605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4529">
          <w:marLeft w:val="302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59593">
          <w:marLeft w:val="605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44370">
          <w:marLeft w:val="605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5597">
          <w:marLeft w:val="302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53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64342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9125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958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5351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yperlink" Target="https://solidedgesamples.codeplex.com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footer" Target="footer4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patric\AppData\Roaming\Microsoft\Templates\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73DC520-ED50-4BA3-8287-A98591CD22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SPEC.dot</Template>
  <TotalTime>134</TotalTime>
  <Pages>2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Launch Topics</vt:lpstr>
    </vt:vector>
  </TitlesOfParts>
  <Company>UGS</Company>
  <LinksUpToDate>false</LinksUpToDate>
  <CharactersWithSpaces>758</CharactersWithSpaces>
  <SharedDoc>false</SharedDoc>
  <HLinks>
    <vt:vector size="144" baseType="variant">
      <vt:variant>
        <vt:i4>5111885</vt:i4>
      </vt:variant>
      <vt:variant>
        <vt:i4>105</vt:i4>
      </vt:variant>
      <vt:variant>
        <vt:i4>0</vt:i4>
      </vt:variant>
      <vt:variant>
        <vt:i4>5</vt:i4>
      </vt:variant>
      <vt:variant>
        <vt:lpwstr>http://hsvsdlc/spshelper/ResolveSmartLink.asp?DS=hsvsdlc&amp;DW=sdlc&amp;DI=2465</vt:lpwstr>
      </vt:variant>
      <vt:variant>
        <vt:lpwstr/>
      </vt:variant>
      <vt:variant>
        <vt:i4>7864444</vt:i4>
      </vt:variant>
      <vt:variant>
        <vt:i4>102</vt:i4>
      </vt:variant>
      <vt:variant>
        <vt:i4>0</vt:i4>
      </vt:variant>
      <vt:variant>
        <vt:i4>5</vt:i4>
      </vt:variant>
      <vt:variant>
        <vt:lpwstr>http://hsvsdlc/spshelper/ResolveSmartLink.asp?DS=hsvsdlc&amp;DW=sdlc&amp;DI=57</vt:lpwstr>
      </vt:variant>
      <vt:variant>
        <vt:lpwstr/>
      </vt:variant>
      <vt:variant>
        <vt:i4>4849741</vt:i4>
      </vt:variant>
      <vt:variant>
        <vt:i4>99</vt:i4>
      </vt:variant>
      <vt:variant>
        <vt:i4>0</vt:i4>
      </vt:variant>
      <vt:variant>
        <vt:i4>5</vt:i4>
      </vt:variant>
      <vt:variant>
        <vt:lpwstr>http://hsvsdlc/spshelper/ResolveSmartLink.asp?DS=hsvsdlc&amp;DW=sdlc&amp;DI=5411</vt:lpwstr>
      </vt:variant>
      <vt:variant>
        <vt:lpwstr/>
      </vt:variant>
      <vt:variant>
        <vt:i4>4653129</vt:i4>
      </vt:variant>
      <vt:variant>
        <vt:i4>96</vt:i4>
      </vt:variant>
      <vt:variant>
        <vt:i4>0</vt:i4>
      </vt:variant>
      <vt:variant>
        <vt:i4>5</vt:i4>
      </vt:variant>
      <vt:variant>
        <vt:lpwstr>http://hsvsdlc/spshelper/ResolveSmartLink.asp?DS=hsvsdlc&amp;DW=sdlc&amp;DI=1119</vt:lpwstr>
      </vt:variant>
      <vt:variant>
        <vt:lpwstr/>
      </vt:variant>
      <vt:variant>
        <vt:i4>4522063</vt:i4>
      </vt:variant>
      <vt:variant>
        <vt:i4>93</vt:i4>
      </vt:variant>
      <vt:variant>
        <vt:i4>0</vt:i4>
      </vt:variant>
      <vt:variant>
        <vt:i4>5</vt:i4>
      </vt:variant>
      <vt:variant>
        <vt:lpwstr>http://hsvsdlc/spshelper/ResolveSmartLink.asp?DS=hsvsdlc&amp;DW=sdlc&amp;DI=1379</vt:lpwstr>
      </vt:variant>
      <vt:variant>
        <vt:lpwstr/>
      </vt:variant>
      <vt:variant>
        <vt:i4>4259917</vt:i4>
      </vt:variant>
      <vt:variant>
        <vt:i4>90</vt:i4>
      </vt:variant>
      <vt:variant>
        <vt:i4>0</vt:i4>
      </vt:variant>
      <vt:variant>
        <vt:i4>5</vt:i4>
      </vt:variant>
      <vt:variant>
        <vt:lpwstr>http://hsvsdlc/spshelper/ResolveSmartLink.asp?DS=hsvsdlc&amp;DW=sdlc&amp;DI=1957</vt:lpwstr>
      </vt:variant>
      <vt:variant>
        <vt:lpwstr/>
      </vt:variant>
      <vt:variant>
        <vt:i4>4587599</vt:i4>
      </vt:variant>
      <vt:variant>
        <vt:i4>87</vt:i4>
      </vt:variant>
      <vt:variant>
        <vt:i4>0</vt:i4>
      </vt:variant>
      <vt:variant>
        <vt:i4>5</vt:i4>
      </vt:variant>
      <vt:variant>
        <vt:lpwstr>http://hsvsdlc/spshelper/ResolveSmartLink.asp?DS=hsvsdlc&amp;DW=sdlc&amp;DI=2049</vt:lpwstr>
      </vt:variant>
      <vt:variant>
        <vt:lpwstr/>
      </vt:variant>
      <vt:variant>
        <vt:i4>8126586</vt:i4>
      </vt:variant>
      <vt:variant>
        <vt:i4>84</vt:i4>
      </vt:variant>
      <vt:variant>
        <vt:i4>0</vt:i4>
      </vt:variant>
      <vt:variant>
        <vt:i4>5</vt:i4>
      </vt:variant>
      <vt:variant>
        <vt:lpwstr>http://hsvsdlc/spshelper/ResolveSmartLink.asp?DS=hsvsdlc&amp;DW=sdlc&amp;DI=335</vt:lpwstr>
      </vt:variant>
      <vt:variant>
        <vt:lpwstr/>
      </vt:variant>
      <vt:variant>
        <vt:i4>4849730</vt:i4>
      </vt:variant>
      <vt:variant>
        <vt:i4>81</vt:i4>
      </vt:variant>
      <vt:variant>
        <vt:i4>0</vt:i4>
      </vt:variant>
      <vt:variant>
        <vt:i4>5</vt:i4>
      </vt:variant>
      <vt:variant>
        <vt:lpwstr>http://hsvsdlc/spshelper/ResolveSmartLink.asp?DS=hsvsdlc&amp;DW=sdlc&amp;DI=2590</vt:lpwstr>
      </vt:variant>
      <vt:variant>
        <vt:lpwstr/>
      </vt:variant>
      <vt:variant>
        <vt:i4>8323185</vt:i4>
      </vt:variant>
      <vt:variant>
        <vt:i4>78</vt:i4>
      </vt:variant>
      <vt:variant>
        <vt:i4>0</vt:i4>
      </vt:variant>
      <vt:variant>
        <vt:i4>5</vt:i4>
      </vt:variant>
      <vt:variant>
        <vt:lpwstr>http://hsvsdlc/spshelper/ResolveSmartLink.asp?DS=hsvsdlc&amp;DW=sdlc&amp;DI=800</vt:lpwstr>
      </vt:variant>
      <vt:variant>
        <vt:lpwstr/>
      </vt:variant>
      <vt:variant>
        <vt:i4>8126586</vt:i4>
      </vt:variant>
      <vt:variant>
        <vt:i4>75</vt:i4>
      </vt:variant>
      <vt:variant>
        <vt:i4>0</vt:i4>
      </vt:variant>
      <vt:variant>
        <vt:i4>5</vt:i4>
      </vt:variant>
      <vt:variant>
        <vt:lpwstr>http://hsvsdlc/spshelper/ResolveSmartLink.asp?DS=hsvsdlc&amp;DW=sdlc&amp;DI=336</vt:lpwstr>
      </vt:variant>
      <vt:variant>
        <vt:lpwstr/>
      </vt:variant>
      <vt:variant>
        <vt:i4>5111885</vt:i4>
      </vt:variant>
      <vt:variant>
        <vt:i4>72</vt:i4>
      </vt:variant>
      <vt:variant>
        <vt:i4>0</vt:i4>
      </vt:variant>
      <vt:variant>
        <vt:i4>5</vt:i4>
      </vt:variant>
      <vt:variant>
        <vt:lpwstr>http://hsvsdlc/spshelper/ResolveSmartLink.asp?DS=hsvsdlc&amp;DW=sdlc&amp;DI=2465</vt:lpwstr>
      </vt:variant>
      <vt:variant>
        <vt:lpwstr/>
      </vt:variant>
      <vt:variant>
        <vt:i4>7864444</vt:i4>
      </vt:variant>
      <vt:variant>
        <vt:i4>69</vt:i4>
      </vt:variant>
      <vt:variant>
        <vt:i4>0</vt:i4>
      </vt:variant>
      <vt:variant>
        <vt:i4>5</vt:i4>
      </vt:variant>
      <vt:variant>
        <vt:lpwstr>http://hsvsdlc/spshelper/ResolveSmartLink.asp?DS=hsvsdlc&amp;DW=sdlc&amp;DI=57</vt:lpwstr>
      </vt:variant>
      <vt:variant>
        <vt:lpwstr/>
      </vt:variant>
      <vt:variant>
        <vt:i4>4849741</vt:i4>
      </vt:variant>
      <vt:variant>
        <vt:i4>66</vt:i4>
      </vt:variant>
      <vt:variant>
        <vt:i4>0</vt:i4>
      </vt:variant>
      <vt:variant>
        <vt:i4>5</vt:i4>
      </vt:variant>
      <vt:variant>
        <vt:lpwstr>http://hsvsdlc/spshelper/ResolveSmartLink.asp?DS=hsvsdlc&amp;DW=sdlc&amp;DI=5411</vt:lpwstr>
      </vt:variant>
      <vt:variant>
        <vt:lpwstr/>
      </vt:variant>
      <vt:variant>
        <vt:i4>4653129</vt:i4>
      </vt:variant>
      <vt:variant>
        <vt:i4>63</vt:i4>
      </vt:variant>
      <vt:variant>
        <vt:i4>0</vt:i4>
      </vt:variant>
      <vt:variant>
        <vt:i4>5</vt:i4>
      </vt:variant>
      <vt:variant>
        <vt:lpwstr>http://hsvsdlc/spshelper/ResolveSmartLink.asp?DS=hsvsdlc&amp;DW=sdlc&amp;DI=1119</vt:lpwstr>
      </vt:variant>
      <vt:variant>
        <vt:lpwstr/>
      </vt:variant>
      <vt:variant>
        <vt:i4>4522063</vt:i4>
      </vt:variant>
      <vt:variant>
        <vt:i4>60</vt:i4>
      </vt:variant>
      <vt:variant>
        <vt:i4>0</vt:i4>
      </vt:variant>
      <vt:variant>
        <vt:i4>5</vt:i4>
      </vt:variant>
      <vt:variant>
        <vt:lpwstr>http://hsvsdlc/spshelper/ResolveSmartLink.asp?DS=hsvsdlc&amp;DW=sdlc&amp;DI=1379</vt:lpwstr>
      </vt:variant>
      <vt:variant>
        <vt:lpwstr/>
      </vt:variant>
      <vt:variant>
        <vt:i4>4259917</vt:i4>
      </vt:variant>
      <vt:variant>
        <vt:i4>57</vt:i4>
      </vt:variant>
      <vt:variant>
        <vt:i4>0</vt:i4>
      </vt:variant>
      <vt:variant>
        <vt:i4>5</vt:i4>
      </vt:variant>
      <vt:variant>
        <vt:lpwstr>http://hsvsdlc/spshelper/ResolveSmartLink.asp?DS=hsvsdlc&amp;DW=sdlc&amp;DI=1957</vt:lpwstr>
      </vt:variant>
      <vt:variant>
        <vt:lpwstr/>
      </vt:variant>
      <vt:variant>
        <vt:i4>4587599</vt:i4>
      </vt:variant>
      <vt:variant>
        <vt:i4>54</vt:i4>
      </vt:variant>
      <vt:variant>
        <vt:i4>0</vt:i4>
      </vt:variant>
      <vt:variant>
        <vt:i4>5</vt:i4>
      </vt:variant>
      <vt:variant>
        <vt:lpwstr>http://hsvsdlc/spshelper/ResolveSmartLink.asp?DS=hsvsdlc&amp;DW=sdlc&amp;DI=2049</vt:lpwstr>
      </vt:variant>
      <vt:variant>
        <vt:lpwstr/>
      </vt:variant>
      <vt:variant>
        <vt:i4>8126586</vt:i4>
      </vt:variant>
      <vt:variant>
        <vt:i4>51</vt:i4>
      </vt:variant>
      <vt:variant>
        <vt:i4>0</vt:i4>
      </vt:variant>
      <vt:variant>
        <vt:i4>5</vt:i4>
      </vt:variant>
      <vt:variant>
        <vt:lpwstr>http://hsvsdlc/spshelper/ResolveSmartLink.asp?DS=hsvsdlc&amp;DW=sdlc&amp;DI=335</vt:lpwstr>
      </vt:variant>
      <vt:variant>
        <vt:lpwstr/>
      </vt:variant>
      <vt:variant>
        <vt:i4>4849730</vt:i4>
      </vt:variant>
      <vt:variant>
        <vt:i4>48</vt:i4>
      </vt:variant>
      <vt:variant>
        <vt:i4>0</vt:i4>
      </vt:variant>
      <vt:variant>
        <vt:i4>5</vt:i4>
      </vt:variant>
      <vt:variant>
        <vt:lpwstr>http://hsvsdlc/spshelper/ResolveSmartLink.asp?DS=hsvsdlc&amp;DW=sdlc&amp;DI=2590</vt:lpwstr>
      </vt:variant>
      <vt:variant>
        <vt:lpwstr/>
      </vt:variant>
      <vt:variant>
        <vt:i4>8323185</vt:i4>
      </vt:variant>
      <vt:variant>
        <vt:i4>45</vt:i4>
      </vt:variant>
      <vt:variant>
        <vt:i4>0</vt:i4>
      </vt:variant>
      <vt:variant>
        <vt:i4>5</vt:i4>
      </vt:variant>
      <vt:variant>
        <vt:lpwstr>http://hsvsdlc/spshelper/ResolveSmartLink.asp?DS=hsvsdlc&amp;DW=sdlc&amp;DI=800</vt:lpwstr>
      </vt:variant>
      <vt:variant>
        <vt:lpwstr/>
      </vt:variant>
      <vt:variant>
        <vt:i4>8126586</vt:i4>
      </vt:variant>
      <vt:variant>
        <vt:i4>42</vt:i4>
      </vt:variant>
      <vt:variant>
        <vt:i4>0</vt:i4>
      </vt:variant>
      <vt:variant>
        <vt:i4>5</vt:i4>
      </vt:variant>
      <vt:variant>
        <vt:lpwstr>http://hsvsdlc/spshelper/ResolveSmartLink.asp?DS=hsvsdlc&amp;DW=sdlc&amp;DI=336</vt:lpwstr>
      </vt:variant>
      <vt:variant>
        <vt:lpwstr/>
      </vt:variant>
      <vt:variant>
        <vt:i4>4784203</vt:i4>
      </vt:variant>
      <vt:variant>
        <vt:i4>39</vt:i4>
      </vt:variant>
      <vt:variant>
        <vt:i4>0</vt:i4>
      </vt:variant>
      <vt:variant>
        <vt:i4>5</vt:i4>
      </vt:variant>
      <vt:variant>
        <vt:lpwstr>http://hsvsdlc/spshelper/ResolveSmartLink.asp?DS=hsvsdlc&amp;DW=sdlc&amp;DI=1234</vt:lpwstr>
      </vt:variant>
      <vt:variant>
        <vt:lpwstr/>
      </vt:variant>
      <vt:variant>
        <vt:i4>7929900</vt:i4>
      </vt:variant>
      <vt:variant>
        <vt:i4>36</vt:i4>
      </vt:variant>
      <vt:variant>
        <vt:i4>0</vt:i4>
      </vt:variant>
      <vt:variant>
        <vt:i4>5</vt:i4>
      </vt:variant>
      <vt:variant>
        <vt:lpwstr>http://hsvsdlc/serts/ProjectMgmtSys.ASP?WCI=ProjectDetails&amp;WCE=1234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Launch Topics</dc:title>
  <dc:creator>Art Patrick</dc:creator>
  <cp:lastModifiedBy>Patrick, Art</cp:lastModifiedBy>
  <cp:revision>33</cp:revision>
  <cp:lastPrinted>2011-06-15T15:09:00Z</cp:lastPrinted>
  <dcterms:created xsi:type="dcterms:W3CDTF">2012-06-12T20:35:00Z</dcterms:created>
  <dcterms:modified xsi:type="dcterms:W3CDTF">2014-05-07T16:06:00Z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ID">
    <vt:lpwstr>0</vt:lpwstr>
  </property>
  <property fmtid="{D5CDD505-2E9C-101B-9397-08002B2CF9AE}" pid="3" name="Document Type">
    <vt:lpwstr>Plan-CmdSpec</vt:lpwstr>
  </property>
  <property fmtid="{D5CDD505-2E9C-101B-9397-08002B2CF9AE}" pid="4" name="Parent Type">
    <vt:lpwstr>Task</vt:lpwstr>
  </property>
  <property fmtid="{D5CDD505-2E9C-101B-9397-08002B2CF9AE}" pid="5" name="SE Release">
    <vt:lpwstr>None</vt:lpwstr>
  </property>
  <property fmtid="{D5CDD505-2E9C-101B-9397-08002B2CF9AE}" pid="6" name="Rev">
    <vt:lpwstr>1</vt:lpwstr>
  </property>
  <property fmtid="{D5CDD505-2E9C-101B-9397-08002B2CF9AE}" pid="7" name="SDLC_VERSION_TRACKER">
    <vt:i4>3</vt:i4>
  </property>
  <property fmtid="{D5CDD505-2E9C-101B-9397-08002B2CF9AE}" pid="8" name="SPEC_CREATE_DATE">
    <vt:filetime>2011-06-03T05:00:00Z</vt:filetime>
  </property>
  <property fmtid="{D5CDD505-2E9C-101B-9397-08002B2CF9AE}" pid="9" name="SPEC_REVISION_DATE">
    <vt:filetime>2011-06-03T05:00:00Z</vt:filetime>
  </property>
  <property fmtid="{D5CDD505-2E9C-101B-9397-08002B2CF9AE}" pid="10" name="SPEC_MINOR_REV">
    <vt:i4>0</vt:i4>
  </property>
  <property fmtid="{D5CDD505-2E9C-101B-9397-08002B2CF9AE}" pid="11" name="Description0" linkTarget="doc_description">
    <vt:lpwstr>This is the command specification for the * TITLE   \* MERGEFORMAT *(Title)* project.</vt:lpwstr>
  </property>
</Properties>
</file>